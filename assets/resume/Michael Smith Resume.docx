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1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81"/>
      </w:tblGrid>
      <w:tr w:rsidR="00692703" w:rsidRPr="00CF1A49" w14:paraId="624BBEB8" w14:textId="77777777" w:rsidTr="004042E6">
        <w:trPr>
          <w:trHeight w:hRule="exact" w:val="2224"/>
        </w:trPr>
        <w:tc>
          <w:tcPr>
            <w:tcW w:w="9380" w:type="dxa"/>
            <w:tcMar>
              <w:top w:w="0" w:type="dxa"/>
              <w:bottom w:w="0" w:type="dxa"/>
            </w:tcMar>
          </w:tcPr>
          <w:p w14:paraId="259B7E3E" w14:textId="0BFCBC17" w:rsidR="00692703" w:rsidRPr="00CF1A49" w:rsidRDefault="00DA69A5" w:rsidP="00913946">
            <w:pPr>
              <w:pStyle w:val="Title"/>
            </w:pPr>
            <w:r>
              <w:t>Michael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Smith</w:t>
            </w:r>
          </w:p>
          <w:p w14:paraId="5946E7BD" w14:textId="39FE0205" w:rsidR="00692703" w:rsidRPr="00CF1A49" w:rsidRDefault="00DA69A5" w:rsidP="00913946">
            <w:pPr>
              <w:pStyle w:val="ContactInfo"/>
              <w:contextualSpacing w:val="0"/>
            </w:pPr>
            <w:r>
              <w:t>24802 Johannes Ct, Elkhart, IN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06CA18EDB814C64B92AF6A1C8885D0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574-732-7193</w:t>
            </w:r>
          </w:p>
          <w:p w14:paraId="37CC3256" w14:textId="08925441" w:rsidR="00692703" w:rsidRPr="004042E6" w:rsidRDefault="00DA69A5" w:rsidP="00913946">
            <w:pPr>
              <w:pStyle w:val="ContactInfoEmphasis"/>
              <w:contextualSpacing w:val="0"/>
              <w:rPr>
                <w:b w:val="0"/>
                <w:bCs/>
                <w:color w:val="auto"/>
              </w:rPr>
            </w:pPr>
            <w:r>
              <w:t>Michael.t.smith95@gmail.com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B72D014C7A048BA8E644AF3F82C65F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Michael-t-smith.github.io</w:t>
            </w:r>
            <w:r w:rsidR="004042E6">
              <w:t xml:space="preserve"> </w:t>
            </w:r>
            <w:r w:rsidR="004042E6" w:rsidRPr="004042E6">
              <w:rPr>
                <w:b w:val="0"/>
                <w:bCs/>
                <w:color w:val="auto"/>
              </w:rPr>
              <w:t>(</w:t>
            </w:r>
            <w:r w:rsidR="004042E6">
              <w:rPr>
                <w:b w:val="0"/>
                <w:bCs/>
                <w:color w:val="auto"/>
              </w:rPr>
              <w:t xml:space="preserve">&lt;- </w:t>
            </w:r>
            <w:r w:rsidR="004042E6" w:rsidRPr="004042E6">
              <w:rPr>
                <w:b w:val="0"/>
                <w:bCs/>
                <w:color w:val="auto"/>
              </w:rPr>
              <w:t>Web</w:t>
            </w:r>
            <w:r w:rsidR="004042E6">
              <w:rPr>
                <w:b w:val="0"/>
                <w:bCs/>
                <w:color w:val="auto"/>
              </w:rPr>
              <w:t>site</w:t>
            </w:r>
            <w:r w:rsidR="004042E6" w:rsidRPr="004042E6">
              <w:rPr>
                <w:b w:val="0"/>
                <w:bCs/>
                <w:color w:val="auto"/>
              </w:rPr>
              <w:t xml:space="preserve"> portfolio)</w:t>
            </w:r>
          </w:p>
          <w:p w14:paraId="26048DDA" w14:textId="77777777" w:rsidR="00112EF5" w:rsidRPr="00112EF5" w:rsidRDefault="00112EF5" w:rsidP="00112EF5"/>
          <w:p w14:paraId="20CE2150" w14:textId="77777777" w:rsidR="00112EF5" w:rsidRDefault="00112EF5" w:rsidP="00112EF5">
            <w:pPr>
              <w:rPr>
                <w:b/>
                <w:color w:val="1D824C" w:themeColor="accent1"/>
              </w:rPr>
            </w:pPr>
          </w:p>
          <w:p w14:paraId="103527FD" w14:textId="6EB921CA" w:rsidR="00112EF5" w:rsidRPr="00112EF5" w:rsidRDefault="00112EF5" w:rsidP="004042E6">
            <w:pPr>
              <w:tabs>
                <w:tab w:val="left" w:pos="3150"/>
              </w:tabs>
              <w:jc w:val="center"/>
              <w:rPr>
                <w:b/>
                <w:bCs/>
              </w:rPr>
            </w:pPr>
            <w:r w:rsidRPr="00112EF5">
              <w:rPr>
                <w:b/>
                <w:bCs/>
                <w:sz w:val="36"/>
                <w:szCs w:val="36"/>
              </w:rPr>
              <w:t>PROGRAMMER</w:t>
            </w:r>
          </w:p>
        </w:tc>
      </w:tr>
      <w:tr w:rsidR="009571D8" w:rsidRPr="00CF1A49" w14:paraId="55A79DB5" w14:textId="77777777" w:rsidTr="004042E6">
        <w:trPr>
          <w:trHeight w:val="791"/>
        </w:trPr>
        <w:tc>
          <w:tcPr>
            <w:tcW w:w="9380" w:type="dxa"/>
            <w:tcMar>
              <w:top w:w="432" w:type="dxa"/>
            </w:tcMar>
          </w:tcPr>
          <w:p w14:paraId="0EE08053" w14:textId="37DF2E44" w:rsidR="001755A8" w:rsidRPr="00CF1A49" w:rsidRDefault="004042E6" w:rsidP="00913946">
            <w:pPr>
              <w:contextualSpacing w:val="0"/>
            </w:pPr>
            <w:r>
              <w:t>Graduate of coding bootcamp with experience working across the full-stack of software development. I’ve built projects on small teams and I’m looking for a role where I can grow and continue to learn from other experienced team members.</w:t>
            </w:r>
            <w:r w:rsidR="00234CA0">
              <w:t xml:space="preserve"> </w:t>
            </w:r>
          </w:p>
        </w:tc>
      </w:tr>
    </w:tbl>
    <w:p w14:paraId="1A5A1361" w14:textId="1CE4B06E" w:rsidR="004E01EB" w:rsidRPr="00CF1A49" w:rsidRDefault="00112EF5" w:rsidP="004E01EB">
      <w:pPr>
        <w:pStyle w:val="Heading1"/>
      </w:pPr>
      <w:r>
        <w:t xml:space="preserve">Relevant programming </w:t>
      </w:r>
      <w:sdt>
        <w:sdtPr>
          <w:alias w:val="Experience:"/>
          <w:tag w:val="Experience:"/>
          <w:id w:val="-1983300934"/>
          <w:placeholder>
            <w:docPart w:val="63166D6308714065A9A665D2C49A76A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0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65"/>
      </w:tblGrid>
      <w:tr w:rsidR="001D0BF1" w:rsidRPr="00CF1A49" w14:paraId="06980773" w14:textId="77777777" w:rsidTr="004042E6">
        <w:trPr>
          <w:trHeight w:val="921"/>
        </w:trPr>
        <w:tc>
          <w:tcPr>
            <w:tcW w:w="9166" w:type="dxa"/>
          </w:tcPr>
          <w:p w14:paraId="0CA635ED" w14:textId="165F4AF0" w:rsidR="001D0BF1" w:rsidRPr="00CF1A49" w:rsidRDefault="00DA69A5" w:rsidP="001D0BF1">
            <w:pPr>
              <w:pStyle w:val="Heading3"/>
              <w:contextualSpacing w:val="0"/>
              <w:outlineLvl w:val="2"/>
            </w:pPr>
            <w:r>
              <w:t>20</w:t>
            </w:r>
            <w:r w:rsidR="004042E6">
              <w:t>20</w:t>
            </w:r>
            <w:r w:rsidR="001D0BF1" w:rsidRPr="00CF1A49">
              <w:t xml:space="preserve"> – </w:t>
            </w:r>
            <w:r w:rsidR="00112EF5">
              <w:t>20</w:t>
            </w:r>
            <w:r w:rsidR="004042E6">
              <w:t>21</w:t>
            </w:r>
          </w:p>
          <w:p w14:paraId="1F11C083" w14:textId="73E6A3CF" w:rsidR="001E3120" w:rsidRDefault="00112EF5" w:rsidP="001D0BF1">
            <w:pPr>
              <w:contextualSpacing w:val="0"/>
              <w:rPr>
                <w:sz w:val="24"/>
                <w:szCs w:val="24"/>
              </w:rPr>
            </w:pPr>
            <w:r w:rsidRPr="00112EF5">
              <w:rPr>
                <w:b/>
                <w:bCs/>
                <w:color w:val="1D824C" w:themeColor="accent1"/>
                <w:sz w:val="24"/>
                <w:szCs w:val="24"/>
              </w:rPr>
              <w:t xml:space="preserve">CODING </w:t>
            </w:r>
            <w:r w:rsidR="008774F4">
              <w:rPr>
                <w:b/>
                <w:bCs/>
                <w:color w:val="1D824C" w:themeColor="accent1"/>
                <w:sz w:val="24"/>
                <w:szCs w:val="24"/>
              </w:rPr>
              <w:t>DOJO</w:t>
            </w:r>
          </w:p>
          <w:p w14:paraId="67C40D6E" w14:textId="0ED4096E" w:rsidR="00112EF5" w:rsidRDefault="008774F4" w:rsidP="00112EF5">
            <w:pPr>
              <w:pStyle w:val="ListParagraph"/>
              <w:numPr>
                <w:ilvl w:val="0"/>
                <w:numId w:val="14"/>
              </w:numPr>
            </w:pPr>
            <w:r>
              <w:t xml:space="preserve">Used HTML, CSS, JS &amp; </w:t>
            </w:r>
            <w:proofErr w:type="spellStart"/>
            <w:r>
              <w:t>JQuery</w:t>
            </w:r>
            <w:proofErr w:type="spellEnd"/>
            <w:r>
              <w:t xml:space="preserve"> to build responsive websites.</w:t>
            </w:r>
          </w:p>
          <w:p w14:paraId="777A8AC3" w14:textId="390C38D0" w:rsidR="008774F4" w:rsidRDefault="008774F4" w:rsidP="00112EF5">
            <w:pPr>
              <w:pStyle w:val="ListParagraph"/>
              <w:numPr>
                <w:ilvl w:val="0"/>
                <w:numId w:val="14"/>
              </w:numPr>
            </w:pPr>
            <w:r>
              <w:t>Focused on object-oriented programming</w:t>
            </w:r>
          </w:p>
          <w:p w14:paraId="520435FD" w14:textId="6DF556A3" w:rsidR="00234CA0" w:rsidRPr="00CF1A49" w:rsidRDefault="008774F4" w:rsidP="00112EF5">
            <w:pPr>
              <w:pStyle w:val="ListParagraph"/>
              <w:numPr>
                <w:ilvl w:val="0"/>
                <w:numId w:val="14"/>
              </w:numPr>
            </w:pPr>
            <w:r>
              <w:t>Created web API’s using Java and MySQL.</w:t>
            </w:r>
          </w:p>
        </w:tc>
      </w:tr>
      <w:tr w:rsidR="00F61DF9" w:rsidRPr="00CF1A49" w14:paraId="12F7B8BC" w14:textId="77777777" w:rsidTr="004042E6">
        <w:trPr>
          <w:trHeight w:val="732"/>
        </w:trPr>
        <w:tc>
          <w:tcPr>
            <w:tcW w:w="9166" w:type="dxa"/>
            <w:tcMar>
              <w:top w:w="216" w:type="dxa"/>
            </w:tcMar>
          </w:tcPr>
          <w:p w14:paraId="116286C5" w14:textId="017B45E8" w:rsidR="00F61DF9" w:rsidRPr="00CF1A49" w:rsidRDefault="00DA69A5" w:rsidP="00F61DF9">
            <w:pPr>
              <w:pStyle w:val="Heading3"/>
              <w:contextualSpacing w:val="0"/>
              <w:outlineLvl w:val="2"/>
            </w:pPr>
            <w:r>
              <w:t>201</w:t>
            </w:r>
            <w:r w:rsidR="007F24CB">
              <w:t>6</w:t>
            </w:r>
            <w:r w:rsidR="00F61DF9" w:rsidRPr="00CF1A49">
              <w:t xml:space="preserve"> – </w:t>
            </w:r>
            <w:r>
              <w:t>2020</w:t>
            </w:r>
          </w:p>
          <w:p w14:paraId="0BD8EBB1" w14:textId="68653DC0" w:rsidR="00F61DF9" w:rsidRPr="004042E6" w:rsidRDefault="007F24CB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t>Programming</w:t>
            </w:r>
          </w:p>
          <w:p w14:paraId="16127FA5" w14:textId="5EB7A7A5" w:rsidR="00F61DF9" w:rsidRDefault="004042E6" w:rsidP="004042E6">
            <w:pPr>
              <w:pStyle w:val="ListParagraph"/>
              <w:numPr>
                <w:ilvl w:val="0"/>
                <w:numId w:val="23"/>
              </w:numPr>
            </w:pPr>
            <w:r>
              <w:t>Developed an in-house web application (Kitchen Manager) to inventory my own kitchen. (possible deployment for others to use in the future)</w:t>
            </w:r>
          </w:p>
          <w:p w14:paraId="6078EDFB" w14:textId="77777777" w:rsidR="004042E6" w:rsidRDefault="004042E6" w:rsidP="004042E6">
            <w:pPr>
              <w:pStyle w:val="ListParagraph"/>
              <w:numPr>
                <w:ilvl w:val="0"/>
                <w:numId w:val="23"/>
              </w:numPr>
            </w:pPr>
            <w:r>
              <w:t>Built a responsive web application using Java and MySQL that allowed users to post ideas and comment on ideas. (A discussion board)</w:t>
            </w:r>
          </w:p>
          <w:p w14:paraId="1BD69AA7" w14:textId="6A6A55E1" w:rsidR="007F24CB" w:rsidRDefault="007F24CB" w:rsidP="007F24CB">
            <w:pPr>
              <w:pStyle w:val="ListParagraph"/>
              <w:numPr>
                <w:ilvl w:val="0"/>
                <w:numId w:val="23"/>
              </w:numPr>
            </w:pPr>
            <w:r>
              <w:t xml:space="preserve">Created a simple animated game using </w:t>
            </w:r>
            <w:proofErr w:type="spellStart"/>
            <w:r>
              <w:t>LibGDX</w:t>
            </w:r>
            <w:proofErr w:type="spellEnd"/>
            <w:r>
              <w:t xml:space="preserve"> where the player controls an X-Wing to shoot down Tie Interceptors.</w:t>
            </w:r>
          </w:p>
        </w:tc>
      </w:tr>
    </w:tbl>
    <w:sdt>
      <w:sdtPr>
        <w:alias w:val="Education:"/>
        <w:tag w:val="Education:"/>
        <w:id w:val="-1908763273"/>
        <w:placeholder>
          <w:docPart w:val="F61DA777744142268F1CCEDBBBF2D65B"/>
        </w:placeholder>
        <w:temporary/>
        <w:showingPlcHdr/>
        <w15:appearance w15:val="hidden"/>
      </w:sdtPr>
      <w:sdtEndPr/>
      <w:sdtContent>
        <w:p w14:paraId="4476C36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3853679E" w14:textId="77777777" w:rsidTr="004042E6">
        <w:trPr>
          <w:trHeight w:val="876"/>
        </w:trPr>
        <w:tc>
          <w:tcPr>
            <w:tcW w:w="9394" w:type="dxa"/>
          </w:tcPr>
          <w:p w14:paraId="1B32848F" w14:textId="72D593A7" w:rsidR="001D0BF1" w:rsidRPr="00CF1A49" w:rsidRDefault="00DA69A5" w:rsidP="001D0BF1">
            <w:pPr>
              <w:pStyle w:val="Heading3"/>
              <w:contextualSpacing w:val="0"/>
              <w:outlineLvl w:val="2"/>
            </w:pPr>
            <w:r>
              <w:t>jan</w:t>
            </w:r>
            <w:r w:rsidR="001D0BF1" w:rsidRPr="00CF1A49">
              <w:t xml:space="preserve"> </w:t>
            </w:r>
            <w:r>
              <w:t>2024</w:t>
            </w:r>
          </w:p>
          <w:p w14:paraId="7C142262" w14:textId="35E2A716" w:rsidR="001D0BF1" w:rsidRPr="00CF1A49" w:rsidRDefault="00DA69A5" w:rsidP="001D0BF1">
            <w:pPr>
              <w:pStyle w:val="Heading2"/>
              <w:contextualSpacing w:val="0"/>
              <w:outlineLvl w:val="1"/>
            </w:pPr>
            <w:r>
              <w:t>bachelors of information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purdue university global</w:t>
            </w:r>
          </w:p>
          <w:p w14:paraId="7451C9F1" w14:textId="77777777" w:rsidR="007538DC" w:rsidRDefault="00DA69A5" w:rsidP="008774F4">
            <w:pPr>
              <w:pStyle w:val="ListParagraph"/>
              <w:numPr>
                <w:ilvl w:val="0"/>
                <w:numId w:val="21"/>
              </w:numPr>
            </w:pPr>
            <w:r>
              <w:t>Current 4.0</w:t>
            </w:r>
            <w:r w:rsidR="00234CA0">
              <w:t>/4.0 GPA</w:t>
            </w:r>
            <w:r>
              <w:t xml:space="preserve"> </w:t>
            </w:r>
          </w:p>
          <w:p w14:paraId="48653306" w14:textId="77777777" w:rsidR="008774F4" w:rsidRDefault="008774F4" w:rsidP="008774F4">
            <w:pPr>
              <w:pStyle w:val="ListParagraph"/>
              <w:numPr>
                <w:ilvl w:val="0"/>
                <w:numId w:val="21"/>
              </w:numPr>
            </w:pPr>
            <w:r w:rsidRPr="008774F4">
              <w:rPr>
                <w:b/>
                <w:bCs/>
              </w:rPr>
              <w:t>Relevant coursework:</w:t>
            </w:r>
            <w:r>
              <w:t xml:space="preserve"> Database concepts, Website Development, Software Development Concepts, Network Security Concepts.</w:t>
            </w:r>
          </w:p>
          <w:p w14:paraId="2B7811E6" w14:textId="7A0A8450" w:rsidR="008774F4" w:rsidRPr="00CF1A49" w:rsidRDefault="008774F4" w:rsidP="008774F4">
            <w:pPr>
              <w:pStyle w:val="ListParagraph"/>
              <w:numPr>
                <w:ilvl w:val="0"/>
                <w:numId w:val="21"/>
              </w:numPr>
            </w:pPr>
            <w:r w:rsidRPr="008774F4">
              <w:rPr>
                <w:b/>
                <w:bCs/>
              </w:rPr>
              <w:t>Honors:</w:t>
            </w:r>
            <w:r>
              <w:t xml:space="preserve"> Chancellors List from August 2020 to Present.</w:t>
            </w:r>
          </w:p>
        </w:tc>
      </w:tr>
      <w:tr w:rsidR="00F61DF9" w:rsidRPr="00CF1A49" w14:paraId="4C7C41DA" w14:textId="77777777" w:rsidTr="004042E6">
        <w:trPr>
          <w:trHeight w:val="1143"/>
        </w:trPr>
        <w:tc>
          <w:tcPr>
            <w:tcW w:w="9394" w:type="dxa"/>
            <w:tcMar>
              <w:top w:w="216" w:type="dxa"/>
            </w:tcMar>
          </w:tcPr>
          <w:p w14:paraId="72BAE1AD" w14:textId="269067C8" w:rsidR="00F61DF9" w:rsidRPr="00CF1A49" w:rsidRDefault="00DA69A5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2021</w:t>
            </w:r>
          </w:p>
          <w:p w14:paraId="06709C6B" w14:textId="53109ACB" w:rsidR="00F61DF9" w:rsidRPr="00CF1A49" w:rsidRDefault="00DA69A5" w:rsidP="00F61DF9">
            <w:pPr>
              <w:pStyle w:val="Heading2"/>
              <w:contextualSpacing w:val="0"/>
              <w:outlineLvl w:val="1"/>
            </w:pPr>
            <w:r>
              <w:t>Java full stack developer cert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coding dojo</w:t>
            </w:r>
          </w:p>
          <w:p w14:paraId="28D8A259" w14:textId="7AE059C5" w:rsidR="008774F4" w:rsidRDefault="008774F4" w:rsidP="008774F4">
            <w:pPr>
              <w:pStyle w:val="ListParagraph"/>
              <w:numPr>
                <w:ilvl w:val="0"/>
                <w:numId w:val="22"/>
              </w:numPr>
            </w:pPr>
            <w:r>
              <w:t>Heavy focus on web development with Spring Boot MVC.</w:t>
            </w:r>
          </w:p>
          <w:p w14:paraId="292D5E02" w14:textId="5997D5F0" w:rsidR="00F61DF9" w:rsidRDefault="00DA69A5" w:rsidP="008774F4">
            <w:pPr>
              <w:pStyle w:val="ListParagraph"/>
              <w:numPr>
                <w:ilvl w:val="0"/>
                <w:numId w:val="22"/>
              </w:numPr>
            </w:pPr>
            <w:r>
              <w:t xml:space="preserve"> </w:t>
            </w:r>
            <w:r w:rsidR="008774F4">
              <w:t>From no experience to production in 6 months.</w:t>
            </w:r>
          </w:p>
        </w:tc>
      </w:tr>
    </w:tbl>
    <w:sdt>
      <w:sdtPr>
        <w:alias w:val="Skills:"/>
        <w:tag w:val="Skills:"/>
        <w:id w:val="-1392877668"/>
        <w:placeholder>
          <w:docPart w:val="3D0279F5A8484BE8811DB34C41477EE1"/>
        </w:placeholder>
        <w:temporary/>
        <w:showingPlcHdr/>
        <w15:appearance w15:val="hidden"/>
      </w:sdtPr>
      <w:sdtEndPr/>
      <w:sdtContent>
        <w:p w14:paraId="55F71AD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9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08"/>
        <w:gridCol w:w="4610"/>
      </w:tblGrid>
      <w:tr w:rsidR="003A0632" w:rsidRPr="006E1507" w14:paraId="11A98378" w14:textId="77777777" w:rsidTr="006D6637">
        <w:trPr>
          <w:trHeight w:val="2783"/>
        </w:trPr>
        <w:tc>
          <w:tcPr>
            <w:tcW w:w="4608" w:type="dxa"/>
          </w:tcPr>
          <w:p w14:paraId="03CD915C" w14:textId="496AB828" w:rsidR="001E3120" w:rsidRPr="006E1507" w:rsidRDefault="00DA69A5" w:rsidP="006E1507">
            <w:pPr>
              <w:pStyle w:val="ListBullet"/>
              <w:contextualSpacing w:val="0"/>
            </w:pPr>
            <w:r>
              <w:t>Self-reliance for problem solving.</w:t>
            </w:r>
          </w:p>
          <w:p w14:paraId="004E3571" w14:textId="5915CE7B" w:rsidR="001F4E6D" w:rsidRPr="006E1507" w:rsidRDefault="00234CA0" w:rsidP="006E1507">
            <w:pPr>
              <w:pStyle w:val="ListBullet"/>
              <w:contextualSpacing w:val="0"/>
            </w:pPr>
            <w:r>
              <w:t>Analytical-thinking</w:t>
            </w:r>
          </w:p>
        </w:tc>
        <w:tc>
          <w:tcPr>
            <w:tcW w:w="4609" w:type="dxa"/>
            <w:tcMar>
              <w:left w:w="360" w:type="dxa"/>
            </w:tcMar>
          </w:tcPr>
          <w:p w14:paraId="5364DA4F" w14:textId="2F7520BB" w:rsidR="003A0632" w:rsidRPr="006E1507" w:rsidRDefault="00234CA0" w:rsidP="006E1507">
            <w:pPr>
              <w:pStyle w:val="ListBullet"/>
              <w:contextualSpacing w:val="0"/>
            </w:pPr>
            <w:r>
              <w:t>Customer service</w:t>
            </w:r>
          </w:p>
          <w:p w14:paraId="5F17F39F" w14:textId="0D16058B" w:rsidR="001E3120" w:rsidRPr="006E1507" w:rsidRDefault="00234CA0" w:rsidP="006E1507">
            <w:pPr>
              <w:pStyle w:val="ListBullet"/>
              <w:contextualSpacing w:val="0"/>
            </w:pPr>
            <w:r>
              <w:t>Team-oriented</w:t>
            </w:r>
          </w:p>
          <w:p w14:paraId="34EA0AB5" w14:textId="0FF7443A" w:rsidR="001E3120" w:rsidRPr="006E1507" w:rsidRDefault="00234CA0" w:rsidP="006E1507">
            <w:pPr>
              <w:pStyle w:val="ListBullet"/>
              <w:contextualSpacing w:val="0"/>
            </w:pPr>
            <w:r>
              <w:t>Problem-solving</w:t>
            </w:r>
            <w:r w:rsidR="00DA69A5">
              <w:t xml:space="preserve"> </w:t>
            </w:r>
          </w:p>
        </w:tc>
      </w:tr>
    </w:tbl>
    <w:p w14:paraId="2F255189" w14:textId="30034330" w:rsidR="00AD782D" w:rsidRPr="00CF1A49" w:rsidRDefault="00234CA0" w:rsidP="006932AF">
      <w:pPr>
        <w:pStyle w:val="Heading1"/>
      </w:pPr>
      <w:r>
        <w:t>Technology summary</w:t>
      </w:r>
    </w:p>
    <w:tbl>
      <w:tblPr>
        <w:tblStyle w:val="TableGrid"/>
        <w:tblpPr w:leftFromText="180" w:rightFromText="180" w:vertAnchor="text" w:horzAnchor="margin" w:tblpY="189"/>
        <w:tblW w:w="9554" w:type="dxa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08"/>
        <w:gridCol w:w="2636"/>
        <w:gridCol w:w="2700"/>
        <w:gridCol w:w="1910"/>
      </w:tblGrid>
      <w:tr w:rsidR="007F24CB" w14:paraId="78CDA628" w14:textId="77777777" w:rsidTr="006D6637">
        <w:trPr>
          <w:trHeight w:val="1966"/>
        </w:trPr>
        <w:tc>
          <w:tcPr>
            <w:tcW w:w="2308" w:type="dxa"/>
          </w:tcPr>
          <w:p w14:paraId="082D782E" w14:textId="77777777" w:rsidR="007F24CB" w:rsidRPr="007F24CB" w:rsidRDefault="007F24CB" w:rsidP="007F24CB">
            <w:pPr>
              <w:jc w:val="center"/>
              <w:rPr>
                <w:b/>
                <w:bCs/>
              </w:rPr>
            </w:pPr>
            <w:r w:rsidRPr="007F24CB">
              <w:rPr>
                <w:b/>
                <w:bCs/>
              </w:rPr>
              <w:t>Computer Systems:</w:t>
            </w:r>
          </w:p>
          <w:p w14:paraId="53683A14" w14:textId="77777777" w:rsidR="007F24CB" w:rsidRDefault="007F24CB" w:rsidP="007F24CB"/>
          <w:p w14:paraId="6088E209" w14:textId="77777777" w:rsidR="007F24CB" w:rsidRDefault="007F24CB" w:rsidP="007F24CB">
            <w:pPr>
              <w:pStyle w:val="ListParagraph"/>
              <w:numPr>
                <w:ilvl w:val="0"/>
                <w:numId w:val="15"/>
              </w:numPr>
            </w:pPr>
            <w:r>
              <w:t>Windows</w:t>
            </w:r>
          </w:p>
          <w:p w14:paraId="7E546C20" w14:textId="77777777" w:rsidR="007F24CB" w:rsidRDefault="007F24CB" w:rsidP="007F24CB">
            <w:pPr>
              <w:pStyle w:val="ListParagraph"/>
              <w:numPr>
                <w:ilvl w:val="0"/>
                <w:numId w:val="15"/>
              </w:numPr>
            </w:pPr>
            <w:r>
              <w:t>Linux</w:t>
            </w:r>
          </w:p>
        </w:tc>
        <w:tc>
          <w:tcPr>
            <w:tcW w:w="2636" w:type="dxa"/>
          </w:tcPr>
          <w:p w14:paraId="07C5074E" w14:textId="67755F0D" w:rsidR="007F24CB" w:rsidRPr="007F24CB" w:rsidRDefault="007F24CB" w:rsidP="007F24CB">
            <w:pPr>
              <w:jc w:val="center"/>
              <w:rPr>
                <w:b/>
                <w:bCs/>
              </w:rPr>
            </w:pPr>
            <w:r w:rsidRPr="007F24CB">
              <w:rPr>
                <w:b/>
                <w:bCs/>
              </w:rPr>
              <w:t>Programming Languages:</w:t>
            </w:r>
          </w:p>
          <w:p w14:paraId="2CB60298" w14:textId="77777777" w:rsidR="007F24CB" w:rsidRDefault="007F24CB" w:rsidP="007F24CB">
            <w:pPr>
              <w:pStyle w:val="ListParagraph"/>
            </w:pPr>
          </w:p>
          <w:p w14:paraId="5D8E5117" w14:textId="77777777" w:rsidR="007F24CB" w:rsidRDefault="007F24CB" w:rsidP="007F24CB">
            <w:pPr>
              <w:pStyle w:val="ListParagraph"/>
              <w:numPr>
                <w:ilvl w:val="0"/>
                <w:numId w:val="18"/>
              </w:numPr>
            </w:pPr>
            <w:r>
              <w:t>Java</w:t>
            </w:r>
          </w:p>
          <w:p w14:paraId="37C9D152" w14:textId="77777777" w:rsidR="007F24CB" w:rsidRDefault="007F24CB" w:rsidP="007F24CB">
            <w:pPr>
              <w:pStyle w:val="ListParagraph"/>
              <w:numPr>
                <w:ilvl w:val="0"/>
                <w:numId w:val="18"/>
              </w:numPr>
            </w:pPr>
            <w:r>
              <w:t>JavaScript</w:t>
            </w:r>
          </w:p>
          <w:p w14:paraId="54701B31" w14:textId="77777777" w:rsidR="007F24CB" w:rsidRDefault="007F24CB" w:rsidP="007F24CB">
            <w:pPr>
              <w:pStyle w:val="ListParagraph"/>
              <w:numPr>
                <w:ilvl w:val="0"/>
                <w:numId w:val="18"/>
              </w:numPr>
            </w:pPr>
            <w:r>
              <w:t>React JS</w:t>
            </w:r>
          </w:p>
          <w:p w14:paraId="6BD00FEC" w14:textId="77777777" w:rsidR="007F24CB" w:rsidRDefault="007F24CB" w:rsidP="007F24CB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JQuery</w:t>
            </w:r>
            <w:proofErr w:type="spellEnd"/>
          </w:p>
          <w:p w14:paraId="27FFCADF" w14:textId="77777777" w:rsidR="007F24CB" w:rsidRDefault="007F24CB" w:rsidP="007F24CB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1B16837D" w14:textId="77777777" w:rsidR="007F24CB" w:rsidRPr="007F24CB" w:rsidRDefault="007F24CB" w:rsidP="007F24CB">
            <w:pPr>
              <w:jc w:val="center"/>
              <w:rPr>
                <w:b/>
                <w:bCs/>
              </w:rPr>
            </w:pPr>
            <w:r w:rsidRPr="007F24CB">
              <w:rPr>
                <w:b/>
                <w:bCs/>
              </w:rPr>
              <w:t>IDE’s:</w:t>
            </w:r>
          </w:p>
          <w:p w14:paraId="49BF07E9" w14:textId="77777777" w:rsidR="007F24CB" w:rsidRDefault="007F24CB" w:rsidP="007F24CB"/>
          <w:p w14:paraId="409F43A5" w14:textId="77777777" w:rsidR="007F24CB" w:rsidRDefault="007F24CB" w:rsidP="007F24CB">
            <w:pPr>
              <w:pStyle w:val="ListParagraph"/>
              <w:numPr>
                <w:ilvl w:val="0"/>
                <w:numId w:val="20"/>
              </w:numPr>
            </w:pPr>
            <w:r>
              <w:t>IntelliJ</w:t>
            </w:r>
          </w:p>
          <w:p w14:paraId="38F2EE27" w14:textId="77777777" w:rsidR="007F24CB" w:rsidRDefault="007F24CB" w:rsidP="007F24CB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AndroidStudio</w:t>
            </w:r>
            <w:proofErr w:type="spellEnd"/>
          </w:p>
          <w:p w14:paraId="5AA72682" w14:textId="77777777" w:rsidR="007F24CB" w:rsidRDefault="007F24CB" w:rsidP="007F24CB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VisualStudio</w:t>
            </w:r>
            <w:proofErr w:type="spellEnd"/>
          </w:p>
          <w:p w14:paraId="597D28FC" w14:textId="77777777" w:rsidR="007F24CB" w:rsidRDefault="007F24CB" w:rsidP="007F24CB">
            <w:pPr>
              <w:pStyle w:val="ListParagraph"/>
              <w:numPr>
                <w:ilvl w:val="0"/>
                <w:numId w:val="20"/>
              </w:numPr>
            </w:pPr>
            <w:r>
              <w:t>Spring tools suite 4</w:t>
            </w:r>
          </w:p>
          <w:p w14:paraId="319A2AA2" w14:textId="77777777" w:rsidR="007F24CB" w:rsidRDefault="007F24CB" w:rsidP="007F24CB">
            <w:pPr>
              <w:pStyle w:val="ListParagraph"/>
              <w:ind w:left="0"/>
            </w:pPr>
          </w:p>
        </w:tc>
        <w:tc>
          <w:tcPr>
            <w:tcW w:w="1910" w:type="dxa"/>
          </w:tcPr>
          <w:p w14:paraId="02624F97" w14:textId="10214589" w:rsidR="007F24CB" w:rsidRPr="007F24CB" w:rsidRDefault="007F24CB" w:rsidP="007F24CB">
            <w:pPr>
              <w:jc w:val="center"/>
              <w:rPr>
                <w:b/>
                <w:bCs/>
              </w:rPr>
            </w:pPr>
            <w:r w:rsidRPr="007F24CB">
              <w:rPr>
                <w:b/>
                <w:bCs/>
              </w:rPr>
              <w:t>Databases:</w:t>
            </w:r>
          </w:p>
          <w:p w14:paraId="1093F2F4" w14:textId="77777777" w:rsidR="007F24CB" w:rsidRDefault="007F24CB" w:rsidP="007F24CB"/>
          <w:p w14:paraId="16DC3CBC" w14:textId="77777777" w:rsidR="007F24CB" w:rsidRDefault="007F24CB" w:rsidP="007F24CB">
            <w:pPr>
              <w:pStyle w:val="ListParagraph"/>
              <w:numPr>
                <w:ilvl w:val="0"/>
                <w:numId w:val="19"/>
              </w:numPr>
            </w:pPr>
            <w:r>
              <w:t>MS Access</w:t>
            </w:r>
          </w:p>
          <w:p w14:paraId="1A12A45B" w14:textId="77777777" w:rsidR="007F24CB" w:rsidRDefault="007F24CB" w:rsidP="007F24CB">
            <w:pPr>
              <w:pStyle w:val="ListParagraph"/>
              <w:numPr>
                <w:ilvl w:val="0"/>
                <w:numId w:val="19"/>
              </w:numPr>
            </w:pPr>
            <w:r>
              <w:t>MySQL</w:t>
            </w:r>
          </w:p>
          <w:p w14:paraId="58380967" w14:textId="77777777" w:rsidR="007F24CB" w:rsidRPr="007F24CB" w:rsidRDefault="007F24CB" w:rsidP="007F24CB">
            <w:pPr>
              <w:pStyle w:val="ListParagraph"/>
              <w:ind w:left="0"/>
            </w:pPr>
          </w:p>
        </w:tc>
      </w:tr>
    </w:tbl>
    <w:p w14:paraId="3DBC0FCE" w14:textId="77777777" w:rsidR="00234CA0" w:rsidRDefault="00234CA0" w:rsidP="006E1507"/>
    <w:p w14:paraId="17B3FE2C" w14:textId="0E7A1310" w:rsidR="006D6637" w:rsidRDefault="006D6637" w:rsidP="006932AF">
      <w:pPr>
        <w:pStyle w:val="Heading1"/>
      </w:pPr>
    </w:p>
    <w:p w14:paraId="7C3A0ED2" w14:textId="485BD462" w:rsidR="006D6637" w:rsidRDefault="006D6637" w:rsidP="006932AF">
      <w:pPr>
        <w:pStyle w:val="Heading1"/>
      </w:pPr>
    </w:p>
    <w:p w14:paraId="05EF86DA" w14:textId="5115051A" w:rsidR="006D6637" w:rsidRDefault="006D6637" w:rsidP="006932AF">
      <w:pPr>
        <w:pStyle w:val="Heading1"/>
      </w:pPr>
    </w:p>
    <w:p w14:paraId="2E71A138" w14:textId="5842B4F6" w:rsidR="006D6637" w:rsidRDefault="006D6637" w:rsidP="006932AF">
      <w:pPr>
        <w:pStyle w:val="Heading1"/>
      </w:pPr>
    </w:p>
    <w:p w14:paraId="1225367C" w14:textId="38A7E2DA" w:rsidR="006D6637" w:rsidRDefault="006D6637" w:rsidP="006932AF">
      <w:pPr>
        <w:pStyle w:val="Heading1"/>
      </w:pPr>
    </w:p>
    <w:p w14:paraId="1BB69AB1" w14:textId="77777777" w:rsidR="006D6637" w:rsidRDefault="006D6637" w:rsidP="006932AF">
      <w:pPr>
        <w:pStyle w:val="Heading1"/>
      </w:pPr>
    </w:p>
    <w:p w14:paraId="7D3061F8" w14:textId="13784A70" w:rsidR="006932AF" w:rsidRPr="00CF1A49" w:rsidRDefault="006932AF" w:rsidP="006932AF">
      <w:pPr>
        <w:pStyle w:val="Heading1"/>
      </w:pPr>
      <w:r>
        <w:t>Special thanks</w:t>
      </w:r>
    </w:p>
    <w:p w14:paraId="7C051694" w14:textId="183133D6" w:rsidR="009356D3" w:rsidRDefault="009356D3" w:rsidP="006932AF">
      <w:pPr>
        <w:rPr>
          <w:color w:val="auto"/>
          <w:sz w:val="28"/>
          <w:szCs w:val="28"/>
        </w:rPr>
      </w:pPr>
      <w:r w:rsidRPr="009356D3">
        <w:rPr>
          <w:color w:val="auto"/>
          <w:sz w:val="28"/>
          <w:szCs w:val="28"/>
        </w:rPr>
        <w:t xml:space="preserve">As you can see from my enclosed resume, I have a variety of experiences that would be beneficial to the </w:t>
      </w:r>
      <w:r>
        <w:rPr>
          <w:color w:val="auto"/>
          <w:sz w:val="28"/>
          <w:szCs w:val="28"/>
        </w:rPr>
        <w:t xml:space="preserve">Software Developer </w:t>
      </w:r>
      <w:r w:rsidRPr="009356D3">
        <w:rPr>
          <w:color w:val="auto"/>
          <w:sz w:val="28"/>
          <w:szCs w:val="28"/>
        </w:rPr>
        <w:t xml:space="preserve">position. I would like the opportunity to discuss my qualifications in more </w:t>
      </w:r>
      <w:r>
        <w:rPr>
          <w:color w:val="auto"/>
          <w:sz w:val="28"/>
          <w:szCs w:val="28"/>
        </w:rPr>
        <w:t xml:space="preserve">detail. </w:t>
      </w:r>
      <w:r w:rsidRPr="009356D3">
        <w:rPr>
          <w:color w:val="auto"/>
          <w:sz w:val="28"/>
          <w:szCs w:val="28"/>
        </w:rPr>
        <w:t>If you have any questions, I can be reached at (</w:t>
      </w:r>
      <w:r>
        <w:rPr>
          <w:color w:val="auto"/>
          <w:sz w:val="28"/>
          <w:szCs w:val="28"/>
        </w:rPr>
        <w:t>574</w:t>
      </w:r>
      <w:r w:rsidRPr="009356D3">
        <w:rPr>
          <w:color w:val="auto"/>
          <w:sz w:val="28"/>
          <w:szCs w:val="28"/>
        </w:rPr>
        <w:t xml:space="preserve">) </w:t>
      </w:r>
      <w:r>
        <w:rPr>
          <w:color w:val="auto"/>
          <w:sz w:val="28"/>
          <w:szCs w:val="28"/>
        </w:rPr>
        <w:t>732</w:t>
      </w:r>
      <w:r w:rsidRPr="009356D3"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7193</w:t>
      </w:r>
      <w:r w:rsidRPr="009356D3">
        <w:rPr>
          <w:color w:val="auto"/>
          <w:sz w:val="28"/>
          <w:szCs w:val="28"/>
        </w:rPr>
        <w:t xml:space="preserve"> during the day</w:t>
      </w:r>
      <w:r>
        <w:rPr>
          <w:color w:val="auto"/>
          <w:sz w:val="28"/>
          <w:szCs w:val="28"/>
        </w:rPr>
        <w:t xml:space="preserve">. </w:t>
      </w:r>
      <w:r w:rsidRPr="009356D3">
        <w:rPr>
          <w:color w:val="auto"/>
          <w:sz w:val="28"/>
          <w:szCs w:val="28"/>
        </w:rPr>
        <w:t xml:space="preserve">I look forward to talking with you. </w:t>
      </w:r>
      <w:r>
        <w:rPr>
          <w:color w:val="auto"/>
          <w:sz w:val="28"/>
          <w:szCs w:val="28"/>
        </w:rPr>
        <w:t xml:space="preserve">Another method is to message me via my web portfolio at </w:t>
      </w:r>
      <w:hyperlink r:id="rId7" w:history="1">
        <w:r w:rsidRPr="009356D3">
          <w:rPr>
            <w:rStyle w:val="Hyperlink"/>
            <w:sz w:val="28"/>
            <w:szCs w:val="28"/>
          </w:rPr>
          <w:t>https://michael-t-smith.github.io/</w:t>
        </w:r>
      </w:hyperlink>
      <w:r>
        <w:rPr>
          <w:color w:val="auto"/>
          <w:sz w:val="28"/>
          <w:szCs w:val="28"/>
        </w:rPr>
        <w:t xml:space="preserve">. </w:t>
      </w:r>
    </w:p>
    <w:p w14:paraId="3BC6B0B3" w14:textId="77777777" w:rsidR="009356D3" w:rsidRDefault="009356D3" w:rsidP="006932AF">
      <w:pPr>
        <w:rPr>
          <w:color w:val="auto"/>
          <w:sz w:val="28"/>
          <w:szCs w:val="28"/>
        </w:rPr>
      </w:pPr>
    </w:p>
    <w:p w14:paraId="4A496B3E" w14:textId="77777777" w:rsidR="009356D3" w:rsidRDefault="009356D3" w:rsidP="006932AF">
      <w:pPr>
        <w:rPr>
          <w:color w:val="auto"/>
          <w:sz w:val="28"/>
          <w:szCs w:val="28"/>
        </w:rPr>
      </w:pPr>
      <w:r w:rsidRPr="009356D3">
        <w:rPr>
          <w:color w:val="auto"/>
          <w:sz w:val="28"/>
          <w:szCs w:val="28"/>
        </w:rPr>
        <w:t xml:space="preserve">Thank you for your consideration. </w:t>
      </w:r>
    </w:p>
    <w:p w14:paraId="1A6F1DF3" w14:textId="77777777" w:rsidR="009356D3" w:rsidRDefault="009356D3" w:rsidP="006932AF">
      <w:pPr>
        <w:rPr>
          <w:color w:val="auto"/>
          <w:sz w:val="28"/>
          <w:szCs w:val="28"/>
        </w:rPr>
      </w:pPr>
    </w:p>
    <w:p w14:paraId="32C80DDB" w14:textId="77777777" w:rsidR="009356D3" w:rsidRDefault="009356D3" w:rsidP="006932AF">
      <w:pPr>
        <w:rPr>
          <w:color w:val="auto"/>
          <w:sz w:val="28"/>
          <w:szCs w:val="28"/>
        </w:rPr>
      </w:pPr>
      <w:r w:rsidRPr="009356D3">
        <w:rPr>
          <w:color w:val="auto"/>
          <w:sz w:val="28"/>
          <w:szCs w:val="28"/>
        </w:rPr>
        <w:t xml:space="preserve">Sincerely, </w:t>
      </w:r>
    </w:p>
    <w:p w14:paraId="04114221" w14:textId="77777777" w:rsidR="009356D3" w:rsidRDefault="009356D3" w:rsidP="006932AF">
      <w:pPr>
        <w:rPr>
          <w:color w:val="auto"/>
          <w:sz w:val="28"/>
          <w:szCs w:val="28"/>
        </w:rPr>
      </w:pPr>
    </w:p>
    <w:p w14:paraId="50F5F875" w14:textId="7FC86B58" w:rsidR="00234CA0" w:rsidRPr="009356D3" w:rsidRDefault="009356D3" w:rsidP="006932AF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Michael Smith</w:t>
      </w:r>
    </w:p>
    <w:sectPr w:rsidR="00234CA0" w:rsidRPr="009356D3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0218" w14:textId="77777777" w:rsidR="00F337FC" w:rsidRDefault="00F337FC" w:rsidP="0068194B">
      <w:r>
        <w:separator/>
      </w:r>
    </w:p>
    <w:p w14:paraId="3D941269" w14:textId="77777777" w:rsidR="00F337FC" w:rsidRDefault="00F337FC"/>
    <w:p w14:paraId="749308C1" w14:textId="77777777" w:rsidR="00F337FC" w:rsidRDefault="00F337FC"/>
  </w:endnote>
  <w:endnote w:type="continuationSeparator" w:id="0">
    <w:p w14:paraId="3BB57BA1" w14:textId="77777777" w:rsidR="00F337FC" w:rsidRDefault="00F337FC" w:rsidP="0068194B">
      <w:r>
        <w:continuationSeparator/>
      </w:r>
    </w:p>
    <w:p w14:paraId="3C549CAA" w14:textId="77777777" w:rsidR="00F337FC" w:rsidRDefault="00F337FC"/>
    <w:p w14:paraId="150B030C" w14:textId="77777777" w:rsidR="00F337FC" w:rsidRDefault="00F33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2D4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2F9C" w14:textId="77777777" w:rsidR="00F337FC" w:rsidRDefault="00F337FC" w:rsidP="0068194B">
      <w:r>
        <w:separator/>
      </w:r>
    </w:p>
    <w:p w14:paraId="75BD2BA4" w14:textId="77777777" w:rsidR="00F337FC" w:rsidRDefault="00F337FC"/>
    <w:p w14:paraId="754026B7" w14:textId="77777777" w:rsidR="00F337FC" w:rsidRDefault="00F337FC"/>
  </w:footnote>
  <w:footnote w:type="continuationSeparator" w:id="0">
    <w:p w14:paraId="3BAF3B53" w14:textId="77777777" w:rsidR="00F337FC" w:rsidRDefault="00F337FC" w:rsidP="0068194B">
      <w:r>
        <w:continuationSeparator/>
      </w:r>
    </w:p>
    <w:p w14:paraId="4C83BC83" w14:textId="77777777" w:rsidR="00F337FC" w:rsidRDefault="00F337FC"/>
    <w:p w14:paraId="74E3D3DD" w14:textId="77777777" w:rsidR="00F337FC" w:rsidRDefault="00F337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1CD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BE9464" wp14:editId="7F4FB1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D5681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156AD2"/>
    <w:multiLevelType w:val="hybridMultilevel"/>
    <w:tmpl w:val="9102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30497"/>
    <w:multiLevelType w:val="hybridMultilevel"/>
    <w:tmpl w:val="73AA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67763"/>
    <w:multiLevelType w:val="hybridMultilevel"/>
    <w:tmpl w:val="B386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C21DA"/>
    <w:multiLevelType w:val="hybridMultilevel"/>
    <w:tmpl w:val="D3D4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D050BEE"/>
    <w:multiLevelType w:val="hybridMultilevel"/>
    <w:tmpl w:val="CFF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0A4BD7"/>
    <w:multiLevelType w:val="hybridMultilevel"/>
    <w:tmpl w:val="5F6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C34CE4"/>
    <w:multiLevelType w:val="hybridMultilevel"/>
    <w:tmpl w:val="3C6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53EF6"/>
    <w:multiLevelType w:val="hybridMultilevel"/>
    <w:tmpl w:val="68B0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1D60AAD"/>
    <w:multiLevelType w:val="hybridMultilevel"/>
    <w:tmpl w:val="7F3EE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80321A"/>
    <w:multiLevelType w:val="hybridMultilevel"/>
    <w:tmpl w:val="86CC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7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2"/>
  </w:num>
  <w:num w:numId="19">
    <w:abstractNumId w:val="18"/>
  </w:num>
  <w:num w:numId="20">
    <w:abstractNumId w:val="22"/>
  </w:num>
  <w:num w:numId="21">
    <w:abstractNumId w:val="13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sjCxNDM2NTUxszBQ0lEKTi0uzszPAykwrgUAM4+I8CwAAAA="/>
  </w:docVars>
  <w:rsids>
    <w:rsidRoot w:val="00DA69A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2EF5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CA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42E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32AF"/>
    <w:rsid w:val="006A1962"/>
    <w:rsid w:val="006B5D48"/>
    <w:rsid w:val="006B7D7B"/>
    <w:rsid w:val="006C1A5E"/>
    <w:rsid w:val="006D6637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24CB"/>
    <w:rsid w:val="00801140"/>
    <w:rsid w:val="00803404"/>
    <w:rsid w:val="00834955"/>
    <w:rsid w:val="00855B59"/>
    <w:rsid w:val="00860461"/>
    <w:rsid w:val="0086487C"/>
    <w:rsid w:val="00867935"/>
    <w:rsid w:val="00870B20"/>
    <w:rsid w:val="008774F4"/>
    <w:rsid w:val="008829F8"/>
    <w:rsid w:val="00885897"/>
    <w:rsid w:val="008A6538"/>
    <w:rsid w:val="008C7056"/>
    <w:rsid w:val="008F3B14"/>
    <w:rsid w:val="00901899"/>
    <w:rsid w:val="0090344B"/>
    <w:rsid w:val="00905715"/>
    <w:rsid w:val="009101C9"/>
    <w:rsid w:val="0091321E"/>
    <w:rsid w:val="00913946"/>
    <w:rsid w:val="0092726B"/>
    <w:rsid w:val="009356D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69A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581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7FC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2CF7D"/>
  <w15:chartTrackingRefBased/>
  <w15:docId w15:val="{E22BE142-A4C7-4CBF-A5C8-D8BD33F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3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chael-t-smith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6CA18EDB814C64B92AF6A1C888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16B2-4FD8-457E-B76A-7C511308C8D5}"/>
      </w:docPartPr>
      <w:docPartBody>
        <w:p w:rsidR="002F6801" w:rsidRDefault="001E2994">
          <w:pPr>
            <w:pStyle w:val="206CA18EDB814C64B92AF6A1C8885D00"/>
          </w:pPr>
          <w:r w:rsidRPr="00CF1A49">
            <w:t>·</w:t>
          </w:r>
        </w:p>
      </w:docPartBody>
    </w:docPart>
    <w:docPart>
      <w:docPartPr>
        <w:name w:val="DB72D014C7A048BA8E644AF3F82C6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E108-6AF9-46A1-BABC-FCF4C76709E7}"/>
      </w:docPartPr>
      <w:docPartBody>
        <w:p w:rsidR="002F6801" w:rsidRDefault="001E2994">
          <w:pPr>
            <w:pStyle w:val="DB72D014C7A048BA8E644AF3F82C65FA"/>
          </w:pPr>
          <w:r w:rsidRPr="00CF1A49">
            <w:t>·</w:t>
          </w:r>
        </w:p>
      </w:docPartBody>
    </w:docPart>
    <w:docPart>
      <w:docPartPr>
        <w:name w:val="63166D6308714065A9A665D2C49A7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D966D-7CF2-4610-AED8-194857CE7007}"/>
      </w:docPartPr>
      <w:docPartBody>
        <w:p w:rsidR="002F6801" w:rsidRDefault="001E2994">
          <w:pPr>
            <w:pStyle w:val="63166D6308714065A9A665D2C49A76A2"/>
          </w:pPr>
          <w:r w:rsidRPr="00CF1A49">
            <w:t>Experience</w:t>
          </w:r>
        </w:p>
      </w:docPartBody>
    </w:docPart>
    <w:docPart>
      <w:docPartPr>
        <w:name w:val="F61DA777744142268F1CCEDBBBF2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0BC94-D0F1-4763-93F8-CA9747D86FCE}"/>
      </w:docPartPr>
      <w:docPartBody>
        <w:p w:rsidR="002F6801" w:rsidRDefault="001E2994">
          <w:pPr>
            <w:pStyle w:val="F61DA777744142268F1CCEDBBBF2D65B"/>
          </w:pPr>
          <w:r w:rsidRPr="00CF1A49">
            <w:t>Education</w:t>
          </w:r>
        </w:p>
      </w:docPartBody>
    </w:docPart>
    <w:docPart>
      <w:docPartPr>
        <w:name w:val="3D0279F5A8484BE8811DB34C4147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72793-AC84-4CA4-85F7-3225D6EA5960}"/>
      </w:docPartPr>
      <w:docPartBody>
        <w:p w:rsidR="002F6801" w:rsidRDefault="001E2994">
          <w:pPr>
            <w:pStyle w:val="3D0279F5A8484BE8811DB34C41477E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94"/>
    <w:rsid w:val="001E2994"/>
    <w:rsid w:val="002F6801"/>
    <w:rsid w:val="007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06CA18EDB814C64B92AF6A1C8885D00">
    <w:name w:val="206CA18EDB814C64B92AF6A1C8885D00"/>
  </w:style>
  <w:style w:type="paragraph" w:customStyle="1" w:styleId="DB72D014C7A048BA8E644AF3F82C65FA">
    <w:name w:val="DB72D014C7A048BA8E644AF3F82C65FA"/>
  </w:style>
  <w:style w:type="paragraph" w:customStyle="1" w:styleId="63166D6308714065A9A665D2C49A76A2">
    <w:name w:val="63166D6308714065A9A665D2C49A76A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1DA777744142268F1CCEDBBBF2D65B">
    <w:name w:val="F61DA777744142268F1CCEDBBBF2D65B"/>
  </w:style>
  <w:style w:type="paragraph" w:customStyle="1" w:styleId="3D0279F5A8484BE8811DB34C41477EE1">
    <w:name w:val="3D0279F5A8484BE8811DB34C41477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8</cp:revision>
  <dcterms:created xsi:type="dcterms:W3CDTF">2021-05-20T23:54:00Z</dcterms:created>
  <dcterms:modified xsi:type="dcterms:W3CDTF">2021-05-27T18:22:00Z</dcterms:modified>
  <cp:category/>
</cp:coreProperties>
</file>